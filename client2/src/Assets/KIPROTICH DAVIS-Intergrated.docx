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pPr w:leftFromText="180" w:rightFromText="180" w:tblpY="-630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175504">
        <w:tc>
          <w:tcPr>
            <w:tcW w:w="9360" w:type="dxa"/>
          </w:tcPr>
          <w:p w:rsidR="00384F21" w:rsidRPr="00384F21" w:rsidRDefault="00BE5A02" w:rsidP="00175504">
            <w:pPr>
              <w:pStyle w:val="Title"/>
            </w:pPr>
            <w:r>
              <w:t>KIPROTICH DAVIS</w:t>
            </w:r>
          </w:p>
        </w:tc>
      </w:tr>
    </w:tbl>
    <w:tbl>
      <w:tblPr>
        <w:tblStyle w:val="TableGridLight"/>
        <w:tblW w:w="51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5039"/>
      </w:tblGrid>
      <w:tr w:rsidR="00910CBB" w:rsidTr="00513419">
        <w:trPr>
          <w:trHeight w:val="598"/>
        </w:trPr>
        <w:tc>
          <w:tcPr>
            <w:tcW w:w="4680" w:type="dxa"/>
          </w:tcPr>
          <w:p w:rsidR="00910CBB" w:rsidRDefault="00513419" w:rsidP="00F14524">
            <w:pPr>
              <w:pStyle w:val="ContactInfo"/>
            </w:pPr>
            <w:r>
              <w:t>+254727111264</w:t>
            </w:r>
          </w:p>
          <w:p w:rsidR="00513419" w:rsidRPr="00F14524" w:rsidRDefault="00513419" w:rsidP="00F14524">
            <w:pPr>
              <w:pStyle w:val="ContactInfo"/>
            </w:pPr>
          </w:p>
          <w:p w:rsidR="00910CBB" w:rsidRDefault="00513419" w:rsidP="00513419">
            <w:pPr>
              <w:pStyle w:val="ContactInfo"/>
            </w:pPr>
            <w:r>
              <w:t>P.O BOX 80-20214, KAPKATET,KENYA</w:t>
            </w:r>
          </w:p>
        </w:tc>
        <w:tc>
          <w:tcPr>
            <w:tcW w:w="5040" w:type="dxa"/>
          </w:tcPr>
          <w:p w:rsidR="00910CBB" w:rsidRPr="00F14524" w:rsidRDefault="00513419" w:rsidP="00F14524">
            <w:pPr>
              <w:pStyle w:val="ContactInfoRight"/>
            </w:pPr>
            <w:r>
              <w:t>davyzkorir@gmail.com</w:t>
            </w:r>
          </w:p>
          <w:p w:rsidR="00910CBB" w:rsidRDefault="00D25611" w:rsidP="00F14524">
            <w:pPr>
              <w:pStyle w:val="ContactInfoRight"/>
              <w:rPr>
                <w:rStyle w:val="Hyperlink"/>
                <w:color w:val="595959" w:themeColor="text1" w:themeTint="A6"/>
              </w:rPr>
            </w:pPr>
            <w:hyperlink r:id="rId7" w:history="1">
              <w:r w:rsidR="00513419" w:rsidRPr="00513419">
                <w:rPr>
                  <w:rStyle w:val="Hyperlink"/>
                  <w:color w:val="595959" w:themeColor="text1" w:themeTint="A6"/>
                </w:rPr>
                <w:t>LinkedIn</w:t>
              </w:r>
            </w:hyperlink>
          </w:p>
          <w:p w:rsidR="00384B6F" w:rsidRDefault="00384B6F" w:rsidP="00F14524">
            <w:pPr>
              <w:pStyle w:val="ContactInfoRight"/>
            </w:pPr>
            <w:hyperlink r:id="rId8" w:history="1">
              <w:r w:rsidRPr="00384B6F">
                <w:rPr>
                  <w:rStyle w:val="Hyperlink"/>
                </w:rPr>
                <w:t>Website</w:t>
              </w:r>
            </w:hyperlink>
            <w:bookmarkStart w:id="0" w:name="_GoBack"/>
            <w:bookmarkEnd w:id="0"/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E5C69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D25611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8558A389601049C9A7D9626C759D274B"/>
                </w:placeholder>
                <w:temporary/>
                <w:showingPlcHdr/>
                <w15:appearance w15:val="hidden"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RDefault="00BE5A02" w:rsidP="006E1E22">
            <w:r w:rsidRPr="00BE5A02">
              <w:t>As a recent graduate with a Bachelor's degree in Electrical and Telecommunications Engineering, I am seeking a challenging position to apply and enhance my skills in electrical</w:t>
            </w:r>
            <w:r w:rsidR="00AC3BB7">
              <w:t xml:space="preserve"> engineering,</w:t>
            </w:r>
            <w:r w:rsidRPr="00BE5A02">
              <w:t xml:space="preserve"> design, telecommunications, project management, and IT. With a strong foundation from academic coursework, industrial attachments, and practical experience, I am eager to contribute to a dynamic organization.</w:t>
            </w:r>
          </w:p>
        </w:tc>
      </w:tr>
      <w:tr w:rsidR="00910CBB" w:rsidTr="00D22188">
        <w:sdt>
          <w:sdtPr>
            <w:alias w:val="Skills &amp; Abilities:"/>
            <w:tag w:val="Skills &amp; Abilities:"/>
            <w:id w:val="5444160"/>
            <w:placeholder>
              <w:docPart w:val="9E4B0690F4DA4BE0AA0D13593A56B5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13419" w:rsidRDefault="00513419" w:rsidP="00513419">
            <w:pPr>
              <w:pStyle w:val="ListBullet"/>
            </w:pPr>
            <w:r w:rsidRPr="00277973">
              <w:t>Developed strong skills in project management, technical report writing, and teamwork.</w:t>
            </w:r>
          </w:p>
          <w:p w:rsidR="00513419" w:rsidRDefault="00513419" w:rsidP="00513419">
            <w:pPr>
              <w:pStyle w:val="ListBullet"/>
            </w:pPr>
            <w:r w:rsidRPr="00513419">
              <w:t>Electrical Installation.</w:t>
            </w:r>
          </w:p>
          <w:p w:rsidR="00513419" w:rsidRDefault="00513419" w:rsidP="00513419">
            <w:pPr>
              <w:pStyle w:val="ListBullet"/>
            </w:pPr>
            <w:r w:rsidRPr="00513419">
              <w:t>Project Management.</w:t>
            </w:r>
          </w:p>
          <w:p w:rsidR="00513419" w:rsidRDefault="00513419" w:rsidP="00513419">
            <w:pPr>
              <w:pStyle w:val="ListBullet"/>
            </w:pPr>
            <w:r w:rsidRPr="00513419">
              <w:t>Purchasing and Budgeting.</w:t>
            </w:r>
          </w:p>
          <w:p w:rsidR="00513419" w:rsidRDefault="00513419" w:rsidP="00513419">
            <w:pPr>
              <w:pStyle w:val="ListBullet"/>
            </w:pPr>
            <w:r w:rsidRPr="00513419">
              <w:t>Technical Report Writing.</w:t>
            </w:r>
          </w:p>
          <w:p w:rsidR="00513419" w:rsidRDefault="00513419" w:rsidP="00513419">
            <w:pPr>
              <w:pStyle w:val="ListBullet"/>
            </w:pPr>
            <w:r w:rsidRPr="00513419">
              <w:t>Website Development (React, JavaScript).</w:t>
            </w:r>
          </w:p>
          <w:p w:rsidR="00513419" w:rsidRDefault="00513419" w:rsidP="00513419">
            <w:pPr>
              <w:pStyle w:val="ListBullet"/>
            </w:pPr>
            <w:r w:rsidRPr="00513419">
              <w:t>AWS Cloud Services.</w:t>
            </w:r>
          </w:p>
          <w:p w:rsidR="00513419" w:rsidRDefault="00513419" w:rsidP="00513419">
            <w:pPr>
              <w:pStyle w:val="ListBullet"/>
            </w:pPr>
            <w:r w:rsidRPr="00513419">
              <w:t>Networking.</w:t>
            </w:r>
          </w:p>
          <w:p w:rsidR="00513419" w:rsidRDefault="00513419" w:rsidP="00513419">
            <w:pPr>
              <w:pStyle w:val="ListBullet"/>
            </w:pPr>
            <w:r w:rsidRPr="00513419">
              <w:t>Programming.</w:t>
            </w:r>
          </w:p>
          <w:p w:rsidR="00513419" w:rsidRDefault="00513419" w:rsidP="00513419">
            <w:pPr>
              <w:pStyle w:val="ListBullet"/>
            </w:pPr>
            <w:r w:rsidRPr="00513419">
              <w:t>Continuous Integration.</w:t>
            </w:r>
          </w:p>
          <w:p w:rsidR="00513419" w:rsidRDefault="00513419" w:rsidP="00513419">
            <w:pPr>
              <w:pStyle w:val="ListBullet"/>
            </w:pPr>
            <w:r w:rsidRPr="00513419">
              <w:t>Docker containerization.</w:t>
            </w:r>
          </w:p>
          <w:p w:rsidR="00513419" w:rsidRDefault="00513419" w:rsidP="00513419">
            <w:pPr>
              <w:pStyle w:val="ListBullet"/>
            </w:pPr>
            <w:r w:rsidRPr="00513419">
              <w:t>Bash Scripting.</w:t>
            </w:r>
          </w:p>
          <w:p w:rsidR="00A9541B" w:rsidRDefault="00513419" w:rsidP="00513419">
            <w:pPr>
              <w:pStyle w:val="ListBullet"/>
            </w:pPr>
            <w:r w:rsidRPr="00BE5A02">
              <w:t>Linux Basics</w:t>
            </w:r>
            <w:r>
              <w:t>.</w:t>
            </w:r>
          </w:p>
          <w:p w:rsidR="00513419" w:rsidRPr="009F50CC" w:rsidRDefault="00513419" w:rsidP="00513419">
            <w:pPr>
              <w:pStyle w:val="ListBullet"/>
            </w:pPr>
            <w:r>
              <w:t>Prompt Engineering</w:t>
            </w:r>
          </w:p>
        </w:tc>
      </w:tr>
      <w:tr w:rsidR="00910CBB" w:rsidTr="00D22188">
        <w:sdt>
          <w:sdtPr>
            <w:alias w:val="Experience:"/>
            <w:tag w:val="Experience:"/>
            <w:id w:val="5444170"/>
            <w:placeholder>
              <w:docPart w:val="78B776D261D646C8A0883DF3E64E68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A02" w:rsidRDefault="00BE5A02" w:rsidP="001A2DAF">
            <w:pPr>
              <w:rPr>
                <w:rFonts w:eastAsiaTheme="majorEastAsia" w:cstheme="majorBidi"/>
                <w:b/>
                <w:color w:val="000000" w:themeColor="text1"/>
                <w:szCs w:val="26"/>
              </w:rPr>
            </w:pPr>
            <w:r w:rsidRPr="00BE5A02">
              <w:rPr>
                <w:rFonts w:eastAsiaTheme="majorEastAsia" w:cstheme="majorBidi"/>
                <w:b/>
                <w:color w:val="000000" w:themeColor="text1"/>
                <w:szCs w:val="26"/>
              </w:rPr>
              <w:t xml:space="preserve">Netline </w:t>
            </w:r>
            <w:r w:rsidR="00AE6E67">
              <w:rPr>
                <w:rFonts w:eastAsiaTheme="majorEastAsia" w:cstheme="majorBidi"/>
                <w:b/>
                <w:color w:val="000000" w:themeColor="text1"/>
                <w:szCs w:val="26"/>
              </w:rPr>
              <w:t>Technologies Limited, Nairobi</w:t>
            </w:r>
          </w:p>
          <w:p w:rsidR="00D13586" w:rsidRDefault="00BE5A02" w:rsidP="001A2DAF">
            <w:r>
              <w:t>Operations Engineer</w:t>
            </w:r>
          </w:p>
          <w:p w:rsidR="00E57AD1" w:rsidRDefault="00E57AD1" w:rsidP="001A2DAF">
            <w:r>
              <w:t>September 2022 - Present</w:t>
            </w:r>
          </w:p>
          <w:p w:rsidR="00BE5A02" w:rsidRPr="00277973" w:rsidRDefault="00BE5A02" w:rsidP="00E41860">
            <w:pPr>
              <w:pStyle w:val="ListBullet"/>
            </w:pPr>
            <w:r w:rsidRPr="00277973">
              <w:t>Led electrical installations, managed projects, and facilitated the procurement and budgeting of electrical equipment.</w:t>
            </w:r>
          </w:p>
          <w:p w:rsidR="00BE5A02" w:rsidRPr="00277973" w:rsidRDefault="00BE5A02" w:rsidP="00E41860">
            <w:pPr>
              <w:pStyle w:val="ListBullet"/>
            </w:pPr>
            <w:r w:rsidRPr="00277973">
              <w:t>Collaborated with the IT team, contributing to website development, AWS cloud services, networking, and programming.</w:t>
            </w:r>
          </w:p>
          <w:p w:rsidR="00BE5A02" w:rsidRPr="00277973" w:rsidRDefault="00BE5A02" w:rsidP="00E41860">
            <w:pPr>
              <w:pStyle w:val="ListBullet"/>
            </w:pPr>
            <w:r w:rsidRPr="00277973">
              <w:t>Implemented continuous integration and Docker</w:t>
            </w:r>
            <w:r>
              <w:t xml:space="preserve"> container</w:t>
            </w:r>
            <w:r w:rsidRPr="00277973">
              <w:t>ization for efficient development workflows.</w:t>
            </w:r>
          </w:p>
          <w:p w:rsidR="00BE5A02" w:rsidRDefault="00BE5A02" w:rsidP="00E41860">
            <w:pPr>
              <w:pStyle w:val="ListBullet"/>
            </w:pPr>
            <w:r w:rsidRPr="00277973">
              <w:t>Developed strong skills in project management, technical report writing, and teamwork.</w:t>
            </w:r>
          </w:p>
          <w:p w:rsidR="00786E23" w:rsidRDefault="00786E23" w:rsidP="00E41860">
            <w:pPr>
              <w:pStyle w:val="ListBullet"/>
            </w:pPr>
            <w:r>
              <w:t>Assisting in the maintenance and troubleshooting of network systems.</w:t>
            </w:r>
          </w:p>
          <w:p w:rsidR="00786E23" w:rsidRDefault="00786E23" w:rsidP="00E41860">
            <w:pPr>
              <w:pStyle w:val="ListBullet"/>
            </w:pPr>
            <w:r>
              <w:t>Collaborating with senior engineers to identify and resolve technical issues promptly.</w:t>
            </w:r>
          </w:p>
          <w:p w:rsidR="00786E23" w:rsidRDefault="00786E23" w:rsidP="00E41860">
            <w:pPr>
              <w:pStyle w:val="ListBullet"/>
            </w:pPr>
            <w:r>
              <w:t>Participating in the design and implementation of network solutions.</w:t>
            </w:r>
          </w:p>
          <w:p w:rsidR="00E57AD1" w:rsidRDefault="00E57AD1" w:rsidP="00E41860">
            <w:pPr>
              <w:pStyle w:val="ListBullet"/>
            </w:pPr>
            <w:r>
              <w:t>Actively collaborating with the sales team to translate customer needs into technical requirements.</w:t>
            </w:r>
          </w:p>
          <w:p w:rsidR="00AE6E67" w:rsidRDefault="00E57AD1" w:rsidP="00E41860">
            <w:pPr>
              <w:pStyle w:val="ListBullet"/>
            </w:pPr>
            <w:r>
              <w:lastRenderedPageBreak/>
              <w:t>Documenting technical data and information to facilitate project planning and execution.</w:t>
            </w:r>
          </w:p>
          <w:p w:rsidR="00BE5A02" w:rsidRPr="00AE6E67" w:rsidRDefault="00BE5A02" w:rsidP="00AE6E67">
            <w:pPr>
              <w:pStyle w:val="ListBullet"/>
              <w:numPr>
                <w:ilvl w:val="0"/>
                <w:numId w:val="0"/>
              </w:numPr>
            </w:pPr>
            <w:r w:rsidRPr="00AE6E67">
              <w:rPr>
                <w:rFonts w:eastAsiaTheme="majorEastAsia" w:cstheme="majorBidi"/>
                <w:b/>
                <w:color w:val="000000" w:themeColor="text1"/>
                <w:szCs w:val="26"/>
              </w:rPr>
              <w:t>Uasin-Gishu County Government, ELDORET</w:t>
            </w:r>
          </w:p>
          <w:p w:rsidR="00D13586" w:rsidRDefault="00BE5A02" w:rsidP="00D13586">
            <w:pPr>
              <w:tabs>
                <w:tab w:val="left" w:pos="1891"/>
              </w:tabs>
            </w:pPr>
            <w:r>
              <w:t xml:space="preserve">Industrial Attachment, </w:t>
            </w:r>
            <w:r w:rsidR="00E57AD1">
              <w:t>Telecommunications Engineer</w:t>
            </w:r>
            <w:r>
              <w:t>.</w:t>
            </w:r>
          </w:p>
          <w:p w:rsidR="00E57AD1" w:rsidRDefault="00E57AD1" w:rsidP="00E57AD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May 2021 – August 2021</w:t>
            </w:r>
          </w:p>
          <w:p w:rsidR="00BE5A02" w:rsidRDefault="00BE5A02" w:rsidP="00E41860">
            <w:pPr>
              <w:pStyle w:val="ListBullet"/>
            </w:pPr>
            <w:r>
              <w:t>Worked with the engineering teams to gather and document relevant information for infrastructure projects.</w:t>
            </w:r>
          </w:p>
          <w:p w:rsidR="00BE5A02" w:rsidRDefault="00BE5A02" w:rsidP="00E41860">
            <w:pPr>
              <w:pStyle w:val="ListBullet"/>
            </w:pPr>
            <w:r>
              <w:t>Conducted surveys at project sites to assess electrical and telecommunications requirements.</w:t>
            </w:r>
          </w:p>
          <w:p w:rsidR="00BE5A02" w:rsidRDefault="00BE5A02" w:rsidP="00E41860">
            <w:pPr>
              <w:pStyle w:val="ListBullet"/>
            </w:pPr>
            <w:r>
              <w:t>Assisted in analyzing survey data and contributed to the development of project plans.</w:t>
            </w:r>
          </w:p>
          <w:p w:rsidR="00BE5A02" w:rsidRDefault="00BE5A02" w:rsidP="00E41860">
            <w:pPr>
              <w:pStyle w:val="ListBullet"/>
            </w:pPr>
            <w:r>
              <w:t>Collaborated with engineers to ensure that projects met technical specifications and standards.</w:t>
            </w:r>
          </w:p>
          <w:p w:rsidR="00E41860" w:rsidRDefault="00E41860" w:rsidP="00E41860">
            <w:pPr>
              <w:pStyle w:val="ListBullet"/>
            </w:pPr>
            <w:r>
              <w:t>Managed and executed diverse projects in electrical and telecommunications engineering.</w:t>
            </w:r>
          </w:p>
          <w:p w:rsidR="00E41860" w:rsidRDefault="00E41860" w:rsidP="00E41860">
            <w:pPr>
              <w:pStyle w:val="ListBullet"/>
            </w:pPr>
            <w:r>
              <w:t>Applied expertise in networking, bash scripting, cloud computing, Docker containerization, and programming (JavaScript and Python) to deliver successful solutions.</w:t>
            </w:r>
          </w:p>
          <w:p w:rsidR="00E41860" w:rsidRDefault="00E41860" w:rsidP="00E41860">
            <w:pPr>
              <w:pStyle w:val="ListBullet"/>
            </w:pPr>
            <w:r>
              <w:t>Cultivated strong client relationships through effective communication and project management.</w:t>
            </w:r>
          </w:p>
          <w:p w:rsidR="00BE5A02" w:rsidRDefault="00BE5A02" w:rsidP="00E41860">
            <w:pPr>
              <w:pStyle w:val="ListBullet"/>
            </w:pPr>
            <w:r>
              <w:t>Supported the coordination of site visits and meetings with stakeholders.</w:t>
            </w:r>
          </w:p>
          <w:p w:rsidR="00B656B9" w:rsidRDefault="00B656B9" w:rsidP="00BE5A0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E5A02" w:rsidRDefault="00BE5A02" w:rsidP="00BE5A0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BE5A02">
              <w:rPr>
                <w:b/>
              </w:rPr>
              <w:t xml:space="preserve">Rivatex E.A Limited, Eldoret  </w:t>
            </w:r>
          </w:p>
          <w:p w:rsidR="00E57AD1" w:rsidRPr="00E57AD1" w:rsidRDefault="00E57AD1" w:rsidP="00BE5A0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E57AD1">
              <w:t>Industrial Attachment, Electrical Engineer</w:t>
            </w:r>
            <w:r>
              <w:t>.</w:t>
            </w:r>
          </w:p>
          <w:p w:rsidR="00BE5A02" w:rsidRDefault="00BE5A02" w:rsidP="00E57AD1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January 2021 – April 2021</w:t>
            </w:r>
          </w:p>
          <w:p w:rsidR="00BE5A02" w:rsidRDefault="00BE5A02" w:rsidP="00E41860">
            <w:pPr>
              <w:pStyle w:val="ListBullet"/>
            </w:pPr>
            <w:r>
              <w:t>Collaborated closely with the sales team to understand customer specifications and requirements.</w:t>
            </w:r>
          </w:p>
          <w:p w:rsidR="00BE5A02" w:rsidRDefault="00BE5A02" w:rsidP="00E41860">
            <w:pPr>
              <w:pStyle w:val="ListBullet"/>
            </w:pPr>
            <w:r>
              <w:t>Assisted in preparing sales materials, including technical documentation, product brochures, and presentations.</w:t>
            </w:r>
          </w:p>
          <w:p w:rsidR="00BE5A02" w:rsidRDefault="00BE5A02" w:rsidP="00E41860">
            <w:pPr>
              <w:pStyle w:val="ListBullet"/>
            </w:pPr>
            <w:r>
              <w:t>Responded promptly to customer inquiries and provided technical support during the sales process.</w:t>
            </w:r>
          </w:p>
          <w:p w:rsidR="00BE5A02" w:rsidRDefault="00BE5A02" w:rsidP="00E41860">
            <w:pPr>
              <w:pStyle w:val="ListBullet"/>
            </w:pPr>
            <w:r>
              <w:t>Supported the sales team in preparing proposals and quotations for potential customers.</w:t>
            </w:r>
          </w:p>
          <w:p w:rsidR="00513419" w:rsidRPr="001A2DAF" w:rsidRDefault="00BE5A02" w:rsidP="00E41860">
            <w:pPr>
              <w:pStyle w:val="ListBullet"/>
            </w:pPr>
            <w:r>
              <w:t>Accompanied experienced engineers on site visits to assess project requirements and g</w:t>
            </w:r>
            <w:r w:rsidR="00CB35E2">
              <w:t>ather technical data.</w:t>
            </w:r>
          </w:p>
        </w:tc>
      </w:tr>
      <w:tr w:rsidR="00910CBB" w:rsidTr="00D22188">
        <w:sdt>
          <w:sdtPr>
            <w:alias w:val="Education:"/>
            <w:tag w:val="Education:"/>
            <w:id w:val="5444174"/>
            <w:placeholder>
              <w:docPart w:val="E8BD6C90A0094D29A1F0F93657A3F5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B35E2" w:rsidRDefault="00CB35E2" w:rsidP="001A2DAF">
            <w:pPr>
              <w:rPr>
                <w:rFonts w:eastAsiaTheme="majorEastAsia" w:cstheme="majorBidi"/>
                <w:b/>
                <w:color w:val="000000" w:themeColor="text1"/>
                <w:szCs w:val="26"/>
              </w:rPr>
            </w:pPr>
            <w:r w:rsidRPr="00CB35E2">
              <w:rPr>
                <w:rFonts w:eastAsiaTheme="majorEastAsia" w:cstheme="majorBidi"/>
                <w:b/>
                <w:color w:val="000000" w:themeColor="text1"/>
                <w:szCs w:val="26"/>
              </w:rPr>
              <w:t>Bachelor of Engineering in Electrical and Telecommunications Engineering</w:t>
            </w:r>
          </w:p>
          <w:p w:rsidR="00B656B9" w:rsidRPr="001A2DAF" w:rsidRDefault="00CB35E2" w:rsidP="00CB35E2">
            <w:r>
              <w:t>Moi University, Eldoret.</w:t>
            </w:r>
          </w:p>
        </w:tc>
      </w:tr>
      <w:tr w:rsidR="00B656B9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CB35E2" w:rsidP="00CB35E2">
            <w:pPr>
              <w:pStyle w:val="Heading1"/>
            </w:pPr>
            <w:r>
              <w:t>Projects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13419" w:rsidRDefault="00513419" w:rsidP="00513419">
            <w:pPr>
              <w:pStyle w:val="ListBullet"/>
            </w:pPr>
            <w:r>
              <w:t>Integrated and installed battery rescue devices, extending the lifespan of batteries for various firms.</w:t>
            </w:r>
          </w:p>
          <w:p w:rsidR="00513419" w:rsidRDefault="00513419" w:rsidP="00513419">
            <w:pPr>
              <w:pStyle w:val="ListBullet"/>
            </w:pPr>
            <w:r>
              <w:t>Designed and fabricated an IoT-based Waste Management System.</w:t>
            </w:r>
          </w:p>
          <w:p w:rsidR="00513419" w:rsidRDefault="00513419" w:rsidP="00513419">
            <w:pPr>
              <w:pStyle w:val="ListBullet"/>
            </w:pPr>
            <w:r>
              <w:t>Developed and hosted various projects, including an interactive to-do list, portfolio websites, calculator, exercise clock, and a Fantasy Preview Display website, using Vercel.</w:t>
            </w:r>
          </w:p>
          <w:p w:rsidR="00513419" w:rsidRDefault="00513419" w:rsidP="00513419">
            <w:pPr>
              <w:pStyle w:val="ListBullet"/>
            </w:pPr>
            <w:r>
              <w:lastRenderedPageBreak/>
              <w:t xml:space="preserve">Contributed to open source projects, including </w:t>
            </w:r>
            <w:proofErr w:type="spellStart"/>
            <w:r>
              <w:t>PetMe</w:t>
            </w:r>
            <w:proofErr w:type="spellEnd"/>
            <w:r>
              <w:t>, an all-in-one platform for animal adoption, donations, and emergency medical care for stray animals.</w:t>
            </w:r>
          </w:p>
        </w:tc>
      </w:tr>
      <w:tr w:rsidR="00B656B9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513419" w:rsidP="00513419">
            <w:pPr>
              <w:pStyle w:val="Heading1"/>
            </w:pPr>
            <w:r>
              <w:lastRenderedPageBreak/>
              <w:t>Achievements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13419" w:rsidRDefault="00513419" w:rsidP="00513419">
            <w:pPr>
              <w:pStyle w:val="ListBullet"/>
            </w:pPr>
            <w:r w:rsidRPr="00513419">
              <w:t>Successfully implemented battery rescue devices, enhancing the longevity of batteries in several firms.</w:t>
            </w:r>
          </w:p>
          <w:p w:rsidR="00513419" w:rsidRDefault="00513419" w:rsidP="00513419">
            <w:pPr>
              <w:pStyle w:val="ListBullet"/>
            </w:pPr>
            <w:r w:rsidRPr="00513419">
              <w:t>Designed and fabricated an innovative IoT-based Waste Management System.</w:t>
            </w:r>
          </w:p>
          <w:p w:rsidR="00B656B9" w:rsidRDefault="00513419" w:rsidP="00513419">
            <w:pPr>
              <w:pStyle w:val="ListBullet"/>
            </w:pPr>
            <w:r>
              <w:t>Con</w:t>
            </w:r>
            <w:r w:rsidRPr="00513419">
              <w:t xml:space="preserve">tributed to open source projects, including </w:t>
            </w:r>
            <w:proofErr w:type="spellStart"/>
            <w:r w:rsidRPr="00513419">
              <w:t>PetMe</w:t>
            </w:r>
            <w:proofErr w:type="spellEnd"/>
            <w:r w:rsidRPr="00513419">
              <w:t>, making a positive impact on the welfare of animals.</w:t>
            </w:r>
          </w:p>
        </w:tc>
      </w:tr>
      <w:tr w:rsidR="00910CBB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024E30" w:rsidRDefault="00E57AD1" w:rsidP="00E57AD1">
            <w:pPr>
              <w:pStyle w:val="Heading1"/>
            </w:pPr>
            <w:r>
              <w:t>Certifications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57AD1" w:rsidRDefault="00E57AD1" w:rsidP="00E57AD1">
            <w:pPr>
              <w:pStyle w:val="ListBullet"/>
            </w:pPr>
            <w:r>
              <w:t>Responsive web design.</w:t>
            </w:r>
          </w:p>
          <w:p w:rsidR="00E57AD1" w:rsidRDefault="00E57AD1" w:rsidP="00E57AD1">
            <w:pPr>
              <w:pStyle w:val="ListBullet"/>
            </w:pPr>
            <w:r>
              <w:t>Frontend Website Technologies.</w:t>
            </w:r>
          </w:p>
          <w:p w:rsidR="00E57AD1" w:rsidRDefault="00E57AD1" w:rsidP="00E57AD1">
            <w:pPr>
              <w:pStyle w:val="ListBullet"/>
            </w:pPr>
            <w:r>
              <w:t>Data Structures and Algorithms</w:t>
            </w: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11" w:rsidRDefault="00D25611">
      <w:r>
        <w:separator/>
      </w:r>
    </w:p>
  </w:endnote>
  <w:endnote w:type="continuationSeparator" w:id="0">
    <w:p w:rsidR="00D25611" w:rsidRDefault="00D2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B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11" w:rsidRDefault="00D25611">
      <w:r>
        <w:separator/>
      </w:r>
    </w:p>
  </w:footnote>
  <w:footnote w:type="continuationSeparator" w:id="0">
    <w:p w:rsidR="00D25611" w:rsidRDefault="00D25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BBBC07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C2990E3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96946"/>
    <w:multiLevelType w:val="hybridMultilevel"/>
    <w:tmpl w:val="BDF8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1064"/>
    <w:multiLevelType w:val="hybridMultilevel"/>
    <w:tmpl w:val="FC60B12C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A92154"/>
    <w:multiLevelType w:val="hybridMultilevel"/>
    <w:tmpl w:val="A41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472E"/>
    <w:multiLevelType w:val="hybridMultilevel"/>
    <w:tmpl w:val="D17E460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628E294D"/>
    <w:multiLevelType w:val="hybridMultilevel"/>
    <w:tmpl w:val="517EA768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D2AD1"/>
    <w:multiLevelType w:val="multilevel"/>
    <w:tmpl w:val="B38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9D6AA4"/>
    <w:multiLevelType w:val="hybridMultilevel"/>
    <w:tmpl w:val="D6A8A480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95641"/>
    <w:multiLevelType w:val="hybridMultilevel"/>
    <w:tmpl w:val="6D0A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87981"/>
    <w:multiLevelType w:val="hybridMultilevel"/>
    <w:tmpl w:val="5E64BB32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7"/>
  </w:num>
  <w:num w:numId="14">
    <w:abstractNumId w:val="15"/>
  </w:num>
  <w:num w:numId="15">
    <w:abstractNumId w:val="20"/>
  </w:num>
  <w:num w:numId="16">
    <w:abstractNumId w:val="16"/>
  </w:num>
  <w:num w:numId="17">
    <w:abstractNumId w:val="18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02"/>
    <w:rsid w:val="0001722C"/>
    <w:rsid w:val="00024E30"/>
    <w:rsid w:val="00045CE7"/>
    <w:rsid w:val="00066481"/>
    <w:rsid w:val="00102CBC"/>
    <w:rsid w:val="00127BC3"/>
    <w:rsid w:val="00175504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B6F"/>
    <w:rsid w:val="00384F21"/>
    <w:rsid w:val="003E2599"/>
    <w:rsid w:val="00413583"/>
    <w:rsid w:val="004513B2"/>
    <w:rsid w:val="00474BB6"/>
    <w:rsid w:val="004757C4"/>
    <w:rsid w:val="0048154B"/>
    <w:rsid w:val="004A13BA"/>
    <w:rsid w:val="004B46B6"/>
    <w:rsid w:val="004B572C"/>
    <w:rsid w:val="004F49A3"/>
    <w:rsid w:val="00513419"/>
    <w:rsid w:val="00525C3F"/>
    <w:rsid w:val="00531EC3"/>
    <w:rsid w:val="0058321E"/>
    <w:rsid w:val="005C3A84"/>
    <w:rsid w:val="0061262B"/>
    <w:rsid w:val="00617226"/>
    <w:rsid w:val="00647056"/>
    <w:rsid w:val="006704FF"/>
    <w:rsid w:val="00673C26"/>
    <w:rsid w:val="006B4888"/>
    <w:rsid w:val="006D2999"/>
    <w:rsid w:val="006E1E22"/>
    <w:rsid w:val="00730614"/>
    <w:rsid w:val="00786E23"/>
    <w:rsid w:val="007A2648"/>
    <w:rsid w:val="008D5263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C3BB7"/>
    <w:rsid w:val="00AD1F23"/>
    <w:rsid w:val="00AE6E67"/>
    <w:rsid w:val="00AE7A54"/>
    <w:rsid w:val="00AF3A64"/>
    <w:rsid w:val="00AF7026"/>
    <w:rsid w:val="00B1053A"/>
    <w:rsid w:val="00B44326"/>
    <w:rsid w:val="00B656B9"/>
    <w:rsid w:val="00B67141"/>
    <w:rsid w:val="00B71752"/>
    <w:rsid w:val="00BE5A02"/>
    <w:rsid w:val="00C23BE0"/>
    <w:rsid w:val="00C87C9D"/>
    <w:rsid w:val="00CB35E2"/>
    <w:rsid w:val="00CC1D1E"/>
    <w:rsid w:val="00CC7FC2"/>
    <w:rsid w:val="00CD5910"/>
    <w:rsid w:val="00D13586"/>
    <w:rsid w:val="00D17647"/>
    <w:rsid w:val="00D207B5"/>
    <w:rsid w:val="00D22188"/>
    <w:rsid w:val="00D25611"/>
    <w:rsid w:val="00D313CE"/>
    <w:rsid w:val="00D835A4"/>
    <w:rsid w:val="00E02D4E"/>
    <w:rsid w:val="00E20F9E"/>
    <w:rsid w:val="00E41860"/>
    <w:rsid w:val="00E5147C"/>
    <w:rsid w:val="00E57AD1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E573"/>
  <w15:docId w15:val="{589D846E-5704-42B1-B263-B5DA1B3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qFormat/>
    <w:rsid w:val="00BE5A02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website-react-q8gje64n0-daviskiprotich.vercel.app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.com/in/davis-kiprotich-652b4924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58A389601049C9A7D9626C759D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91C71-00AC-4000-B016-C2CFF49AE6FE}"/>
      </w:docPartPr>
      <w:docPartBody>
        <w:p w:rsidR="00232EEA" w:rsidRDefault="00182156">
          <w:pPr>
            <w:pStyle w:val="8558A389601049C9A7D9626C759D274B"/>
          </w:pPr>
          <w:r>
            <w:t>Objective</w:t>
          </w:r>
        </w:p>
      </w:docPartBody>
    </w:docPart>
    <w:docPart>
      <w:docPartPr>
        <w:name w:val="9E4B0690F4DA4BE0AA0D13593A56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08CA-9E6A-480C-B609-B6E00DDCA447}"/>
      </w:docPartPr>
      <w:docPartBody>
        <w:p w:rsidR="00232EEA" w:rsidRDefault="00182156">
          <w:pPr>
            <w:pStyle w:val="9E4B0690F4DA4BE0AA0D13593A56B57D"/>
          </w:pPr>
          <w:r>
            <w:t>Skills &amp; Abilities</w:t>
          </w:r>
        </w:p>
      </w:docPartBody>
    </w:docPart>
    <w:docPart>
      <w:docPartPr>
        <w:name w:val="78B776D261D646C8A0883DF3E64E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FA13-65DB-4D49-A237-D4D521E55281}"/>
      </w:docPartPr>
      <w:docPartBody>
        <w:p w:rsidR="00232EEA" w:rsidRDefault="00182156">
          <w:pPr>
            <w:pStyle w:val="78B776D261D646C8A0883DF3E64E68FB"/>
          </w:pPr>
          <w:r>
            <w:t>Experience</w:t>
          </w:r>
        </w:p>
      </w:docPartBody>
    </w:docPart>
    <w:docPart>
      <w:docPartPr>
        <w:name w:val="E8BD6C90A0094D29A1F0F93657A3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5209-FE56-4EB6-8777-E361B0E29AE7}"/>
      </w:docPartPr>
      <w:docPartBody>
        <w:p w:rsidR="00232EEA" w:rsidRDefault="00182156">
          <w:pPr>
            <w:pStyle w:val="E8BD6C90A0094D29A1F0F93657A3F5D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F7"/>
    <w:rsid w:val="00182156"/>
    <w:rsid w:val="00232EEA"/>
    <w:rsid w:val="002A29C7"/>
    <w:rsid w:val="00990AF7"/>
    <w:rsid w:val="00BB4660"/>
    <w:rsid w:val="00D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EF64D772A4C2EB1CC8EBB17EA8DC5">
    <w:name w:val="517EF64D772A4C2EB1CC8EBB17EA8DC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BB600EFF6D3C47C39D68541149682907">
    <w:name w:val="BB600EFF6D3C47C39D68541149682907"/>
  </w:style>
  <w:style w:type="paragraph" w:customStyle="1" w:styleId="7DEE3B17F9BB444FB816193A38DE148D">
    <w:name w:val="7DEE3B17F9BB444FB816193A38DE148D"/>
  </w:style>
  <w:style w:type="paragraph" w:customStyle="1" w:styleId="321525196A764C758F911EF16DD8CCFF">
    <w:name w:val="321525196A764C758F911EF16DD8CCFF"/>
  </w:style>
  <w:style w:type="paragraph" w:customStyle="1" w:styleId="C9F916A5EA6D4E6CB521AB46BC6E4A32">
    <w:name w:val="C9F916A5EA6D4E6CB521AB46BC6E4A32"/>
  </w:style>
  <w:style w:type="paragraph" w:customStyle="1" w:styleId="8558A389601049C9A7D9626C759D274B">
    <w:name w:val="8558A389601049C9A7D9626C759D274B"/>
  </w:style>
  <w:style w:type="paragraph" w:customStyle="1" w:styleId="82BC3D97A8F2423BAF8B861390C337E4">
    <w:name w:val="82BC3D97A8F2423BAF8B861390C337E4"/>
  </w:style>
  <w:style w:type="paragraph" w:customStyle="1" w:styleId="9E4B0690F4DA4BE0AA0D13593A56B57D">
    <w:name w:val="9E4B0690F4DA4BE0AA0D13593A56B57D"/>
  </w:style>
  <w:style w:type="paragraph" w:customStyle="1" w:styleId="16CE32A377CF4FD0B6BB0C224DBABB8C">
    <w:name w:val="16CE32A377CF4FD0B6BB0C224DBABB8C"/>
  </w:style>
  <w:style w:type="paragraph" w:customStyle="1" w:styleId="78B776D261D646C8A0883DF3E64E68FB">
    <w:name w:val="78B776D261D646C8A0883DF3E64E68FB"/>
  </w:style>
  <w:style w:type="paragraph" w:customStyle="1" w:styleId="CF1FFA3288BB4D268A4E4A40BDD4B98A">
    <w:name w:val="CF1FFA3288BB4D268A4E4A40BDD4B98A"/>
  </w:style>
  <w:style w:type="paragraph" w:customStyle="1" w:styleId="749FC977EF734CD3A88235754B5D1C37">
    <w:name w:val="749FC977EF734CD3A88235754B5D1C37"/>
  </w:style>
  <w:style w:type="paragraph" w:customStyle="1" w:styleId="C0F4752880B745FA8EC2D577839B0C8B">
    <w:name w:val="C0F4752880B745FA8EC2D577839B0C8B"/>
  </w:style>
  <w:style w:type="paragraph" w:customStyle="1" w:styleId="666D20174E174E578E9F891BAED658ED">
    <w:name w:val="666D20174E174E578E9F891BAED658ED"/>
  </w:style>
  <w:style w:type="paragraph" w:customStyle="1" w:styleId="98B5FEA02CFC409794D9CCA0FABE1F9C">
    <w:name w:val="98B5FEA02CFC409794D9CCA0FABE1F9C"/>
  </w:style>
  <w:style w:type="paragraph" w:customStyle="1" w:styleId="15D99979F8084601A6E9BF41B29F448A">
    <w:name w:val="15D99979F8084601A6E9BF41B29F448A"/>
  </w:style>
  <w:style w:type="paragraph" w:customStyle="1" w:styleId="DC07B0F5B17C4DA8AA1FEB0AB2838720">
    <w:name w:val="DC07B0F5B17C4DA8AA1FEB0AB2838720"/>
  </w:style>
  <w:style w:type="paragraph" w:customStyle="1" w:styleId="82F700B701AA4555A20401804FB6B2DB">
    <w:name w:val="82F700B701AA4555A20401804FB6B2DB"/>
  </w:style>
  <w:style w:type="paragraph" w:customStyle="1" w:styleId="23C7284F0F8E4A21987D4632AE935E10">
    <w:name w:val="23C7284F0F8E4A21987D4632AE935E10"/>
  </w:style>
  <w:style w:type="paragraph" w:customStyle="1" w:styleId="DCA5BE4E959740F28C43DE065D755C71">
    <w:name w:val="DCA5BE4E959740F28C43DE065D755C71"/>
  </w:style>
  <w:style w:type="paragraph" w:customStyle="1" w:styleId="07DD03EFE551499D8C87452625607B52">
    <w:name w:val="07DD03EFE551499D8C87452625607B52"/>
  </w:style>
  <w:style w:type="paragraph" w:customStyle="1" w:styleId="B6317AB5BAFD4C308EDEF979A7B575DB">
    <w:name w:val="B6317AB5BAFD4C308EDEF979A7B575DB"/>
  </w:style>
  <w:style w:type="paragraph" w:customStyle="1" w:styleId="E8BD6C90A0094D29A1F0F93657A3F5DE">
    <w:name w:val="E8BD6C90A0094D29A1F0F93657A3F5DE"/>
  </w:style>
  <w:style w:type="paragraph" w:customStyle="1" w:styleId="856F39C0F27C4471931512A396FCB267">
    <w:name w:val="856F39C0F27C4471931512A396FCB267"/>
  </w:style>
  <w:style w:type="paragraph" w:customStyle="1" w:styleId="D9194A16143042579F57E96F3A394CFA">
    <w:name w:val="D9194A16143042579F57E96F3A394CFA"/>
  </w:style>
  <w:style w:type="paragraph" w:customStyle="1" w:styleId="02400602E4AC43399BB883DDA0C04B41">
    <w:name w:val="02400602E4AC43399BB883DDA0C04B41"/>
  </w:style>
  <w:style w:type="paragraph" w:customStyle="1" w:styleId="6B96323E197D43588018E39190CAD996">
    <w:name w:val="6B96323E197D43588018E39190CAD996"/>
  </w:style>
  <w:style w:type="paragraph" w:customStyle="1" w:styleId="8A1AC317D2F445E4973E32C0A6328328">
    <w:name w:val="8A1AC317D2F445E4973E32C0A6328328"/>
  </w:style>
  <w:style w:type="paragraph" w:customStyle="1" w:styleId="66689D6A2DD94E4BAC8E1F2EA6E0A5CE">
    <w:name w:val="66689D6A2DD94E4BAC8E1F2EA6E0A5CE"/>
  </w:style>
  <w:style w:type="paragraph" w:customStyle="1" w:styleId="4F4B738DEDAB44979197443AA654F442">
    <w:name w:val="4F4B738DEDAB44979197443AA654F442"/>
  </w:style>
  <w:style w:type="paragraph" w:customStyle="1" w:styleId="D76B548C58CF408BAB720E28C79DEA25">
    <w:name w:val="D76B548C58CF408BAB720E28C79DEA25"/>
  </w:style>
  <w:style w:type="paragraph" w:customStyle="1" w:styleId="C3D52C8CA2EA4FD5840E7F82E482C16E">
    <w:name w:val="C3D52C8CA2EA4FD5840E7F82E482C16E"/>
  </w:style>
  <w:style w:type="paragraph" w:customStyle="1" w:styleId="394E8924A45C4F0AAC1D5D8144BA0729">
    <w:name w:val="394E8924A45C4F0AAC1D5D8144BA0729"/>
  </w:style>
  <w:style w:type="paragraph" w:customStyle="1" w:styleId="73C794B6C8CA4730AC56243382C48A3D">
    <w:name w:val="73C794B6C8CA4730AC56243382C48A3D"/>
  </w:style>
  <w:style w:type="paragraph" w:customStyle="1" w:styleId="9648C615B67B4A3EA7F7602B630448C4">
    <w:name w:val="9648C615B67B4A3EA7F7602B630448C4"/>
  </w:style>
  <w:style w:type="paragraph" w:customStyle="1" w:styleId="0A0EACB51E934465A3FF488A9A56A155">
    <w:name w:val="0A0EACB51E934465A3FF488A9A56A155"/>
  </w:style>
  <w:style w:type="paragraph" w:customStyle="1" w:styleId="8919252FCCF741CE8A33447656C6D474">
    <w:name w:val="8919252FCCF741CE8A33447656C6D474"/>
    <w:rsid w:val="00990AF7"/>
  </w:style>
  <w:style w:type="paragraph" w:customStyle="1" w:styleId="0FA0EB9554EF4F0F96992694975ED3C7">
    <w:name w:val="0FA0EB9554EF4F0F96992694975ED3C7"/>
    <w:rsid w:val="00990AF7"/>
  </w:style>
  <w:style w:type="paragraph" w:customStyle="1" w:styleId="9019F201FF134A4E85E58639A31F1906">
    <w:name w:val="9019F201FF134A4E85E58639A31F1906"/>
    <w:rsid w:val="00990AF7"/>
  </w:style>
  <w:style w:type="paragraph" w:customStyle="1" w:styleId="CC0FAE726B8F462E81CB439A1A8356B9">
    <w:name w:val="CC0FAE726B8F462E81CB439A1A8356B9"/>
    <w:rsid w:val="00990AF7"/>
  </w:style>
  <w:style w:type="paragraph" w:customStyle="1" w:styleId="EA7A1AC9C3F64AB8BC50BD08DDCF1AEF">
    <w:name w:val="EA7A1AC9C3F64AB8BC50BD08DDCF1AEF"/>
    <w:rsid w:val="00990AF7"/>
  </w:style>
  <w:style w:type="paragraph" w:customStyle="1" w:styleId="C78374A19B424037907E8DFE3073B743">
    <w:name w:val="C78374A19B424037907E8DFE3073B743"/>
    <w:rsid w:val="00990AF7"/>
  </w:style>
  <w:style w:type="paragraph" w:customStyle="1" w:styleId="EF63C153AB7E45CCA13FB03037FDBBAD">
    <w:name w:val="EF63C153AB7E45CCA13FB03037FDBBAD"/>
    <w:rsid w:val="00990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73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cp:lastPrinted>2023-12-13T05:31:00Z</cp:lastPrinted>
  <dcterms:created xsi:type="dcterms:W3CDTF">2023-12-01T11:12:00Z</dcterms:created>
  <dcterms:modified xsi:type="dcterms:W3CDTF">2024-01-05T07:38:00Z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